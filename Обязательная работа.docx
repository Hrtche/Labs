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1948" w14:textId="65F9200B" w:rsidR="00C6554A" w:rsidRPr="008B5277" w:rsidRDefault="00B26A80" w:rsidP="00C6554A">
      <w:pPr>
        <w:pStyle w:val="a0"/>
      </w:pPr>
      <w:r>
        <w:rPr>
          <w:noProof/>
          <w:lang w:eastAsia="ru-RU"/>
        </w:rPr>
        <w:drawing>
          <wp:inline distT="0" distB="0" distL="0" distR="0" wp14:anchorId="214F30D9" wp14:editId="7E1B5F2B">
            <wp:extent cx="5274310" cy="52743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5530" w14:textId="0C58495F" w:rsidR="00D741C9" w:rsidRDefault="00D741C9" w:rsidP="00D741C9">
      <w:pPr>
        <w:pStyle w:val="Title"/>
      </w:pPr>
      <w:r>
        <w:t xml:space="preserve">Отчет по л/р 1. </w:t>
      </w:r>
    </w:p>
    <w:p w14:paraId="0159BC1A" w14:textId="3B005D78" w:rsidR="00C6554A" w:rsidRPr="00D5413C" w:rsidRDefault="00D741C9" w:rsidP="00C6554A">
      <w:pPr>
        <w:pStyle w:val="Subtitle"/>
      </w:pPr>
      <w:r>
        <w:t>предмет «Языки и методы программирования»</w:t>
      </w:r>
    </w:p>
    <w:p w14:paraId="6A91E179" w14:textId="63EF1FD4" w:rsidR="00C6554A" w:rsidRPr="00A770B3" w:rsidRDefault="00A613FB" w:rsidP="00C6554A">
      <w:pPr>
        <w:pStyle w:val="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Алешин Иван Сергеевич </w:t>
      </w:r>
      <w:r w:rsidR="00C6554A" w:rsidRPr="00A770B3">
        <w:rPr>
          <w:rFonts w:ascii="Times New Roman" w:hAnsi="Times New Roman" w:cs="Times New Roman"/>
          <w:color w:val="FF0000"/>
          <w:sz w:val="28"/>
          <w:szCs w:val="28"/>
          <w:lang w:bidi="ru-RU"/>
        </w:rPr>
        <w:t xml:space="preserve">| </w:t>
      </w:r>
      <w:r w:rsidR="004F4307">
        <w:rPr>
          <w:rFonts w:ascii="Times New Roman" w:hAnsi="Times New Roman" w:cs="Times New Roman"/>
          <w:color w:val="FF0000"/>
          <w:sz w:val="28"/>
          <w:szCs w:val="28"/>
        </w:rPr>
        <w:t>ПИ2-</w:t>
      </w:r>
      <w:r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C6554A" w:rsidRPr="00A770B3">
        <w:rPr>
          <w:rFonts w:ascii="Times New Roman" w:hAnsi="Times New Roman" w:cs="Times New Roman"/>
          <w:color w:val="FF0000"/>
          <w:sz w:val="28"/>
          <w:szCs w:val="28"/>
          <w:lang w:bidi="ru-RU"/>
        </w:rPr>
        <w:t xml:space="preserve"> | </w:t>
      </w:r>
      <w:r w:rsidR="00A770B3" w:rsidRPr="00A770B3">
        <w:rPr>
          <w:rFonts w:ascii="Times New Roman" w:hAnsi="Times New Roman" w:cs="Times New Roman"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="00A770B3" w:rsidRPr="00A770B3">
        <w:rPr>
          <w:rFonts w:ascii="Times New Roman" w:hAnsi="Times New Roman" w:cs="Times New Roman"/>
          <w:color w:val="FF0000"/>
          <w:sz w:val="28"/>
          <w:szCs w:val="28"/>
        </w:rPr>
        <w:t>.04.2021</w:t>
      </w:r>
      <w:r w:rsidR="00C6554A" w:rsidRPr="00A770B3">
        <w:rPr>
          <w:rFonts w:ascii="Times New Roman" w:hAnsi="Times New Roman" w:cs="Times New Roman"/>
          <w:sz w:val="28"/>
          <w:szCs w:val="28"/>
          <w:lang w:bidi="ru-RU"/>
        </w:rPr>
        <w:br w:type="page"/>
      </w:r>
    </w:p>
    <w:p w14:paraId="7983C95A" w14:textId="70E7E251" w:rsidR="00C6554A" w:rsidRDefault="00D741C9" w:rsidP="00C6554A">
      <w:pPr>
        <w:pStyle w:val="Heading1"/>
      </w:pPr>
      <w:r>
        <w:lastRenderedPageBreak/>
        <w:t>Предмет лабораторной работы</w:t>
      </w:r>
    </w:p>
    <w:p w14:paraId="0E647719" w14:textId="4E265438" w:rsidR="00C6554A" w:rsidRDefault="00D741C9" w:rsidP="00D741C9">
      <w:r>
        <w:t>Создание программы, реализующей последовательный механизм наследования на основании пошагового расширения классов при помощи механизмов наследования в языке с++.</w:t>
      </w:r>
    </w:p>
    <w:p w14:paraId="751453A4" w14:textId="04BFBCD9" w:rsidR="00C6554A" w:rsidRPr="00514122" w:rsidRDefault="00C6554A" w:rsidP="00D741C9">
      <w:pPr>
        <w:pStyle w:val="ListBullet"/>
        <w:numPr>
          <w:ilvl w:val="0"/>
          <w:numId w:val="0"/>
        </w:numPr>
      </w:pPr>
    </w:p>
    <w:p w14:paraId="27D9B2FD" w14:textId="35B9BF7A" w:rsidR="00C6554A" w:rsidRPr="00D5413C" w:rsidRDefault="00D741C9" w:rsidP="00C6554A">
      <w:pPr>
        <w:pStyle w:val="Heading2"/>
      </w:pPr>
      <w:r>
        <w:t>Начальный Класс</w:t>
      </w:r>
    </w:p>
    <w:p w14:paraId="554DB725" w14:textId="54FE2C87" w:rsidR="002C74C0" w:rsidRDefault="00B26A80" w:rsidP="00B26A80">
      <w:r>
        <w:t>В данной лабораторной работе у вас имеется начальный класс, описание которого задано первой часть вашего задания будет создать код реализующий этот класс и проверить его работоспособность на примере конструктора по умолчанию</w:t>
      </w:r>
      <w:r w:rsidR="00C02F94">
        <w:t>, когда вы убедитесь в работоспособности исходного класса, добавьте к публичным методам класса два метода-сеттера, пожалуйста. Эти методы должны задавать</w:t>
      </w:r>
      <w:r w:rsidR="00A1374E">
        <w:t xml:space="preserve"> значения для h_name и h_age. </w:t>
      </w:r>
    </w:p>
    <w:p w14:paraId="503B3639" w14:textId="77777777" w:rsidR="00C02F94" w:rsidRPr="000A3023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Hlk75549604"/>
      <w:r w:rsidRPr="000A302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C02F9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A30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0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C02F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0A30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9C08B2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2F9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F063BEE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5D3D4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2F94">
        <w:rPr>
          <w:rFonts w:ascii="Consolas" w:hAnsi="Consolas" w:cs="Consolas"/>
          <w:color w:val="2B91AF"/>
          <w:sz w:val="19"/>
          <w:szCs w:val="19"/>
          <w:lang w:val="en-US"/>
        </w:rPr>
        <w:t>Harbinger</w:t>
      </w:r>
    </w:p>
    <w:p w14:paraId="250C58F7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BDB340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928EF1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C02F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h_name</w:t>
      </w:r>
      <w:proofErr w:type="spell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29495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h_</w:t>
      </w:r>
      <w:proofErr w:type="gram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spell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8AFA96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C19E4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3A3205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Harbinger(</w:t>
      </w:r>
      <w:proofErr w:type="gram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C02F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2F9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2F9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2F9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14:paraId="729DBCC2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proofErr w:type="spell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h_name</w:t>
      </w:r>
      <w:proofErr w:type="spell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2F9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h_age</w:t>
      </w:r>
      <w:proofErr w:type="spell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2F9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5F619A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3025FD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2E3AF8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910D7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02F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h_name</w:t>
      </w:r>
      <w:proofErr w:type="spell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27CC49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h_age</w:t>
      </w:r>
      <w:proofErr w:type="spell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3AA39B" w14:textId="77777777" w:rsidR="00C02F94" w:rsidRPr="000A3023" w:rsidRDefault="00C02F94" w:rsidP="00C02F94">
      <w:pPr>
        <w:pStyle w:val="Heading2"/>
        <w:rPr>
          <w:lang w:val="en-US"/>
        </w:rPr>
      </w:pPr>
      <w:r w:rsidRPr="000A30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Pr="000A3023">
        <w:rPr>
          <w:lang w:val="en-US"/>
        </w:rPr>
        <w:t xml:space="preserve"> </w:t>
      </w:r>
    </w:p>
    <w:bookmarkEnd w:id="0"/>
    <w:p w14:paraId="5E1E4212" w14:textId="35FF0831" w:rsidR="00C02F94" w:rsidRPr="000A3023" w:rsidRDefault="00C02F94" w:rsidP="00C02F94">
      <w:pPr>
        <w:pStyle w:val="Heading2"/>
        <w:rPr>
          <w:lang w:val="en-US"/>
        </w:rPr>
      </w:pPr>
    </w:p>
    <w:p w14:paraId="13EA0EC7" w14:textId="273D71F8" w:rsidR="00A1374E" w:rsidRDefault="00A1374E" w:rsidP="00A1374E">
      <w:r>
        <w:t>После</w:t>
      </w:r>
      <w:r w:rsidRPr="000A3023">
        <w:rPr>
          <w:lang w:val="en-US"/>
        </w:rPr>
        <w:t xml:space="preserve"> </w:t>
      </w:r>
      <w:r>
        <w:t>этого</w:t>
      </w:r>
      <w:r w:rsidRPr="000A3023">
        <w:rPr>
          <w:lang w:val="en-US"/>
        </w:rPr>
        <w:t xml:space="preserve"> </w:t>
      </w:r>
      <w:r>
        <w:t>добавьте</w:t>
      </w:r>
      <w:r w:rsidRPr="000A3023">
        <w:rPr>
          <w:lang w:val="en-US"/>
        </w:rPr>
        <w:t xml:space="preserve"> </w:t>
      </w:r>
      <w:r>
        <w:t>в</w:t>
      </w:r>
      <w:r w:rsidRPr="000A3023">
        <w:rPr>
          <w:lang w:val="en-US"/>
        </w:rPr>
        <w:t xml:space="preserve"> </w:t>
      </w:r>
      <w:r>
        <w:t>класс</w:t>
      </w:r>
      <w:r w:rsidRPr="000A3023">
        <w:rPr>
          <w:lang w:val="en-US"/>
        </w:rPr>
        <w:t xml:space="preserve"> Harbinger </w:t>
      </w:r>
      <w:r>
        <w:t>ещё</w:t>
      </w:r>
      <w:r w:rsidRPr="000A3023">
        <w:rPr>
          <w:lang w:val="en-US"/>
        </w:rPr>
        <w:t xml:space="preserve"> </w:t>
      </w:r>
      <w:r>
        <w:t>один</w:t>
      </w:r>
      <w:r w:rsidRPr="000A3023">
        <w:rPr>
          <w:lang w:val="en-US"/>
        </w:rPr>
        <w:t xml:space="preserve"> private-</w:t>
      </w:r>
      <w:r>
        <w:t>элемент</w:t>
      </w:r>
      <w:r w:rsidRPr="000A3023">
        <w:rPr>
          <w:lang w:val="en-US"/>
        </w:rPr>
        <w:t xml:space="preserve"> </w:t>
      </w:r>
      <w:r>
        <w:t>типа</w:t>
      </w:r>
      <w:r w:rsidRPr="000A3023">
        <w:rPr>
          <w:lang w:val="en-US"/>
        </w:rPr>
        <w:t xml:space="preserve"> std::string, </w:t>
      </w:r>
      <w:r>
        <w:t>назовите</w:t>
      </w:r>
      <w:r w:rsidRPr="000A3023">
        <w:rPr>
          <w:lang w:val="en-US"/>
        </w:rPr>
        <w:t xml:space="preserve"> </w:t>
      </w:r>
      <w:r>
        <w:t>эту</w:t>
      </w:r>
      <w:r w:rsidRPr="000A3023">
        <w:rPr>
          <w:lang w:val="en-US"/>
        </w:rPr>
        <w:t xml:space="preserve"> </w:t>
      </w:r>
      <w:r>
        <w:t>строку</w:t>
      </w:r>
      <w:r w:rsidRPr="000A3023">
        <w:rPr>
          <w:lang w:val="en-US"/>
        </w:rPr>
        <w:t xml:space="preserve"> </w:t>
      </w:r>
      <w:proofErr w:type="spellStart"/>
      <w:r w:rsidRPr="000A3023">
        <w:rPr>
          <w:lang w:val="en-US"/>
        </w:rPr>
        <w:t>CatchPhrase</w:t>
      </w:r>
      <w:proofErr w:type="spellEnd"/>
      <w:r w:rsidRPr="000A3023">
        <w:rPr>
          <w:lang w:val="en-US"/>
        </w:rPr>
        <w:t xml:space="preserve">. </w:t>
      </w:r>
      <w:r>
        <w:t>Напишите геттер и сеттер для неё, и добавьте новый конструктор с тремя аргументами, для каждого из которых будет значение по умолчанию.</w:t>
      </w:r>
    </w:p>
    <w:p w14:paraId="7B4A0338" w14:textId="1A042C13" w:rsidR="00A1374E" w:rsidRDefault="00A1374E" w:rsidP="00A1374E">
      <w:r>
        <w:t xml:space="preserve">Для отчета вставьте получившийся код ниже этой надписи, но до следующего раздела. </w:t>
      </w:r>
    </w:p>
    <w:p w14:paraId="66DBE804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Harbinger</w:t>
      </w:r>
    </w:p>
    <w:p w14:paraId="1D60BE84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79985C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D6C310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5F4C8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8C90CC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CatchPhrase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9BAA91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EB48F3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A8F09" w14:textId="4006697E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Harbinger(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phrase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2E104E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4034577A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0CC6AD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h_age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EAF25" w14:textId="5E9ABCFA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CatchPhrase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phrase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1DF2D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BBF27" w14:textId="5109E51C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FA3FDE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870F6C5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h_age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B7DC93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95DAA8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F21E0B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7782FB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E8C21B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h_age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6B675D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6947A9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getCatchPhrase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1EECEF4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CatchPhrase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860EBA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EFD63B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setCatchPhrase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CatchPhrase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FA6C0D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CatchPhrase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CatchPhrase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1007A9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2CF8A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E09F3F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A23FA" w14:textId="77777777" w:rsidR="00205111" w:rsidRPr="004F4307" w:rsidRDefault="00205111" w:rsidP="00205111">
      <w:pPr>
        <w:rPr>
          <w:rFonts w:ascii="Constantia" w:hAnsi="Constantia" w:cs="Times New Roman"/>
          <w:color w:val="59595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A730F4" w14:textId="77777777" w:rsidR="00205111" w:rsidRPr="004F4307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B9604" w14:textId="77777777" w:rsidR="00A770B3" w:rsidRDefault="00A770B3" w:rsidP="00A1374E"/>
    <w:p w14:paraId="2EB2CEF4" w14:textId="2E9806AB" w:rsidR="00A1374E" w:rsidRDefault="00A1374E" w:rsidP="00A1374E"/>
    <w:p w14:paraId="1944AC3C" w14:textId="2B7C8F1D" w:rsidR="00A1374E" w:rsidRDefault="00A1374E" w:rsidP="00A1374E"/>
    <w:p w14:paraId="648B1C4E" w14:textId="77777777" w:rsidR="00A1374E" w:rsidRPr="00A1374E" w:rsidRDefault="00A1374E" w:rsidP="00A1374E"/>
    <w:p w14:paraId="2BD63468" w14:textId="496B25DA" w:rsidR="00D741C9" w:rsidRPr="00D5413C" w:rsidRDefault="00A1374E" w:rsidP="00C02F94">
      <w:pPr>
        <w:pStyle w:val="Heading2"/>
      </w:pPr>
      <w:r>
        <w:t>Первое наследование</w:t>
      </w:r>
    </w:p>
    <w:p w14:paraId="085AAE61" w14:textId="692FDC74" w:rsidR="00D741C9" w:rsidRDefault="00A1374E" w:rsidP="00A1374E">
      <w:r>
        <w:t>На втором этапе от класса Habringer необходимо унаследовать класс Prophet. Очень важно правильно выбрать модификатор наследования таким образом, чтобы</w:t>
      </w:r>
      <w:r w:rsidR="00881B09">
        <w:t xml:space="preserve"> все члены- переменные и методы класса предка не изменили своего модификатора доступа, будучи унаследованными в дочернем классе. (обратите внимание на то, как разные типы модификаторов наследования влияют на модификаторы доступа). В классе Prophet, в сво</w:t>
      </w:r>
      <w:r w:rsidR="00105D9E">
        <w:t>ю</w:t>
      </w:r>
      <w:r w:rsidR="00881B09">
        <w:t xml:space="preserve"> очередь</w:t>
      </w:r>
      <w:r w:rsidR="00105D9E">
        <w:t>,</w:t>
      </w:r>
      <w:r w:rsidR="00881B09">
        <w:t xml:space="preserve"> нужно создать массив из 3 строк, назвать его MagnumOpus </w:t>
      </w:r>
      <w:r w:rsidR="00105D9E">
        <w:t xml:space="preserve">, </w:t>
      </w:r>
      <w:r w:rsidR="00881B09">
        <w:t>и написать геттер и сеттер для этого массива. Также у класса Phophet должны быть</w:t>
      </w:r>
      <w:r w:rsidR="00105D9E">
        <w:t xml:space="preserve"> собственные</w:t>
      </w:r>
      <w:r w:rsidR="00881B09">
        <w:t xml:space="preserve"> члены-переменные</w:t>
      </w:r>
      <w:r w:rsidR="00105D9E">
        <w:t xml:space="preserve"> </w:t>
      </w:r>
      <w:r w:rsidR="00881B09">
        <w:t>(с геттерами и сеттерами) ph_name(std::string), ph_age(int) и ph_call(std::string). В ph_call всегда должна храниться самая длинная строка из массива MagnumOpus, и, как только какая-то строка из массива MagnumOpus после переопределения становится самой длинной, в ph_call тут же должна записываться эта строка. Длину всех строк ограничить 25 символами, при вводе в сеттере проверять чтобы задаваемая строка не была слишком длинной.</w:t>
      </w:r>
      <w:r w:rsidR="00105D9E">
        <w:t xml:space="preserve"> Проверьте при помощи создания объекта класса Phophet. </w:t>
      </w:r>
      <w:r w:rsidR="00881B09">
        <w:t>(Код с комментариями вставить ниже для отчета):</w:t>
      </w:r>
    </w:p>
    <w:p w14:paraId="6C293624" w14:textId="040EE16B" w:rsidR="00205111" w:rsidRDefault="00205111" w:rsidP="00A1374E"/>
    <w:p w14:paraId="49EA6D5C" w14:textId="417231B2" w:rsidR="00205111" w:rsidRDefault="00205111" w:rsidP="00A1374E"/>
    <w:p w14:paraId="262D7216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Prophet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Harbinger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7E77EE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BB94E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90C8FE" w14:textId="4DF9AFBC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ph_call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7B8214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3A0FE2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MagnumOpus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3C802A0B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D9B2C7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Prophet(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AC3A6A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997E0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ph_age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543C06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Pr="0020511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F8F3D" w14:textId="70CACDD3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 /* Добавляем конструктор для инициализации*/</w:t>
      </w:r>
    </w:p>
    <w:p w14:paraId="4D7707ED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7F72C" w14:textId="101E0100" w:rsidR="00205111" w:rsidRPr="00F60816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F608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0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608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52384A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8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8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&gt; 24) {</w:t>
      </w:r>
    </w:p>
    <w:p w14:paraId="4846388A" w14:textId="59347EC1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F3CED0" w14:textId="71DDAAD0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="0025474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51E2BE" w14:textId="1B170096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74836A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E26508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ph_call.length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344AB08F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ph_call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430D2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ph_call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1BE16" w14:textId="77777777" w:rsidR="00205111" w:rsidRPr="004F4307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307">
        <w:rPr>
          <w:rFonts w:ascii="Consolas" w:hAnsi="Consolas" w:cs="Consolas"/>
          <w:color w:val="000000"/>
          <w:sz w:val="19"/>
          <w:szCs w:val="19"/>
        </w:rPr>
        <w:t>}</w:t>
      </w:r>
    </w:p>
    <w:p w14:paraId="53D604A5" w14:textId="77777777" w:rsidR="00205111" w:rsidRPr="00F60816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307">
        <w:rPr>
          <w:rFonts w:ascii="Consolas" w:hAnsi="Consolas" w:cs="Consolas"/>
          <w:color w:val="000000"/>
          <w:sz w:val="19"/>
          <w:szCs w:val="19"/>
        </w:rPr>
        <w:tab/>
      </w:r>
      <w:r w:rsidRPr="004F430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608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F60816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F608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816">
        <w:rPr>
          <w:rFonts w:ascii="Consolas" w:hAnsi="Consolas" w:cs="Consolas"/>
          <w:color w:val="008080"/>
          <w:sz w:val="19"/>
          <w:szCs w:val="19"/>
        </w:rPr>
        <w:t>=</w:t>
      </w:r>
      <w:r w:rsidRPr="00F608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60816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7CFFB0" w14:textId="77777777" w:rsidR="00205111" w:rsidRPr="00F60816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9E34B" w14:textId="17218CD0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816">
        <w:rPr>
          <w:rFonts w:ascii="Consolas" w:hAnsi="Consolas" w:cs="Consolas"/>
          <w:color w:val="000000"/>
          <w:sz w:val="19"/>
          <w:szCs w:val="19"/>
        </w:rPr>
        <w:tab/>
      </w:r>
      <w:r w:rsidRPr="00205111">
        <w:rPr>
          <w:rFonts w:ascii="Consolas" w:hAnsi="Consolas" w:cs="Consolas"/>
          <w:color w:val="000000"/>
          <w:sz w:val="19"/>
          <w:szCs w:val="19"/>
        </w:rPr>
        <w:t xml:space="preserve">}/* </w:t>
      </w:r>
      <w:r>
        <w:rPr>
          <w:rFonts w:ascii="Consolas" w:hAnsi="Consolas" w:cs="Consolas"/>
          <w:color w:val="000000"/>
          <w:sz w:val="19"/>
          <w:szCs w:val="19"/>
        </w:rPr>
        <w:t>Сеттер</w:t>
      </w:r>
      <w:r w:rsidRPr="0020511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20511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ввода</w:t>
      </w:r>
      <w:r w:rsidRPr="0020511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20511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 их сравнивания.</w:t>
      </w:r>
      <w:r w:rsidRPr="0020511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Сразу проверяется длина строки, если больше заданной длины, то просит ввести новую строку.</w:t>
      </w:r>
      <w:r w:rsidRPr="00205111">
        <w:rPr>
          <w:rFonts w:ascii="Consolas" w:hAnsi="Consolas" w:cs="Consolas"/>
          <w:color w:val="000000"/>
          <w:sz w:val="19"/>
          <w:szCs w:val="19"/>
        </w:rPr>
        <w:t>*/</w:t>
      </w:r>
    </w:p>
    <w:p w14:paraId="7D23BA5C" w14:textId="77777777" w:rsidR="00205111" w:rsidRP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1A4B7" w14:textId="686FC9D3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11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58CC9C" w14:textId="12E21535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AE4521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ph_age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ECF43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823A1A" w14:textId="286691E9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r w:rsidR="00EB35E8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ph_age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EFB9532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756EA" w14:textId="2EA5C794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r w:rsidR="00EB35E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ph_call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EE1362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A538E" w14:textId="275AC8B8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setMag</w:t>
      </w:r>
      <w:r w:rsidR="00EB35E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145294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&gt; 24) {</w:t>
      </w:r>
    </w:p>
    <w:p w14:paraId="2CB0CDC9" w14:textId="0C644814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8173AC">
        <w:rPr>
          <w:rFonts w:ascii="Consolas" w:hAnsi="Consolas" w:cs="Consolas"/>
          <w:color w:val="A31515"/>
          <w:sz w:val="19"/>
          <w:szCs w:val="19"/>
        </w:rPr>
        <w:t>Ошибка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D35F94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067626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MagnumOpus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7EF714A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9E36B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ph_call.length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CF68145" w14:textId="18293F30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E50652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="00E0588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CA2895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83A0FD" w14:textId="2ECA56D6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F6081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C3E0F9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AB336" w14:textId="60D2F643" w:rsidR="00205111" w:rsidRPr="00A613FB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} /* </w:t>
      </w:r>
      <w:r>
        <w:rPr>
          <w:rFonts w:ascii="Consolas" w:hAnsi="Consolas" w:cs="Consolas"/>
          <w:color w:val="000000"/>
          <w:sz w:val="19"/>
          <w:szCs w:val="19"/>
        </w:rPr>
        <w:t>сеттера</w:t>
      </w:r>
      <w:r w:rsidRPr="00A6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A6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массива</w:t>
      </w:r>
      <w:r w:rsidRPr="00A6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аналогичен</w:t>
      </w:r>
      <w:r w:rsidRPr="00A6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сеттера</w:t>
      </w:r>
      <w:r w:rsidRPr="00A6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A6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r w:rsidRPr="00A613F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</w:p>
    <w:p w14:paraId="183E43C1" w14:textId="77777777" w:rsidR="00EB35E8" w:rsidRPr="00A613FB" w:rsidRDefault="00EB35E8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9D0C0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getMagnum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29F6B8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MagnumOpus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2EADEAE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D8EB5" w14:textId="2551BB1F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</w:t>
      </w:r>
      <w:r w:rsidR="00EB3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10872E6" w14:textId="2485579C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B35E8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2C9D6D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6A01718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MagnumOpus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MagnumOpus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[i+1]) {</w:t>
      </w:r>
    </w:p>
    <w:p w14:paraId="06A2CBEA" w14:textId="5D5F04F1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B35E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MagnumOpus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E757B78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MagnumOpus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MagnumOpus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[i+1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C0E6B8E" w14:textId="36FA5501" w:rsidR="00205111" w:rsidRPr="00A613FB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13FB">
        <w:rPr>
          <w:rFonts w:ascii="Consolas" w:hAnsi="Consolas" w:cs="Consolas"/>
          <w:color w:val="000000"/>
          <w:sz w:val="19"/>
          <w:szCs w:val="19"/>
          <w:lang w:val="en-US"/>
        </w:rPr>
        <w:t>MagnumOpus</w:t>
      </w:r>
      <w:proofErr w:type="spellEnd"/>
      <w:r w:rsidRPr="00A6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[i+1] </w:t>
      </w:r>
      <w:r w:rsidRPr="00A613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61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EB35E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61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4112F0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1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802779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774631" w14:textId="77777777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0CCA9FB" w14:textId="40161C5A" w:rsidR="00205111" w:rsidRDefault="00205111" w:rsidP="00205111">
      <w:pPr>
        <w:autoSpaceDE w:val="0"/>
        <w:autoSpaceDN w:val="0"/>
        <w:adjustRightInd w:val="0"/>
        <w:spacing w:before="0" w:after="0" w:line="240" w:lineRule="auto"/>
        <w:rPr>
          <w:rFonts w:ascii="Constantia" w:hAnsi="Constantia" w:cs="Times New Roman"/>
          <w:color w:val="595959"/>
        </w:rPr>
      </w:pPr>
      <w:r>
        <w:rPr>
          <w:rFonts w:ascii="Consolas" w:hAnsi="Consolas" w:cs="Consolas"/>
          <w:color w:val="000000"/>
          <w:sz w:val="19"/>
          <w:szCs w:val="19"/>
        </w:rPr>
        <w:t>}; /* сортировка массива</w:t>
      </w:r>
    </w:p>
    <w:p w14:paraId="54E95A3F" w14:textId="77777777" w:rsidR="00205111" w:rsidRDefault="00205111" w:rsidP="00A1374E"/>
    <w:p w14:paraId="01F36C32" w14:textId="639B0EF4" w:rsidR="00D741C9" w:rsidRDefault="00D741C9"/>
    <w:p w14:paraId="660A866B" w14:textId="620D37C6" w:rsidR="00D741C9" w:rsidRPr="00D5413C" w:rsidRDefault="00105D9E" w:rsidP="00D741C9">
      <w:pPr>
        <w:pStyle w:val="Heading2"/>
      </w:pPr>
      <w:r>
        <w:t>Второе наследование</w:t>
      </w:r>
    </w:p>
    <w:p w14:paraId="6A02E91B" w14:textId="4F7EB1FE" w:rsidR="008D4E2E" w:rsidRDefault="00105D9E" w:rsidP="00105D9E">
      <w:r>
        <w:t>Слово Harbinger переводится как «Предвестник», слово Prophet это «Пророк». Во время второго наследования мы создадим класс DeusEx («Бог из…»). Класс DeusEx будет публично наследовать класс Prophet. У нового класса появятся элементы-переменные gd_name(std::string), gd_year(int)</w:t>
      </w:r>
      <w:r w:rsidR="008D4E2E">
        <w:t xml:space="preserve">. Эти два элемента единожды </w:t>
      </w:r>
      <w:r w:rsidR="00752F8D">
        <w:t>за</w:t>
      </w:r>
      <w:r w:rsidR="008D4E2E">
        <w:t>даются при помощи конструктора как значения по умолчанию.</w:t>
      </w:r>
      <w:r w:rsidR="00802ECA">
        <w:t xml:space="preserve"> Переменная gd_year хранит в себе четырёхзначное число, отражающая какой-то год в диапазоне от 0000 до 9999.</w:t>
      </w:r>
      <w:r w:rsidR="008D4E2E">
        <w:t xml:space="preserve"> В класс DeusEx нужно добавить публичный метод, который бы последовательно строка за строкой выводил в консоль: </w:t>
      </w:r>
    </w:p>
    <w:p w14:paraId="2E7792BE" w14:textId="5ED9A683" w:rsidR="008D4E2E" w:rsidRDefault="008D4E2E" w:rsidP="00105D9E">
      <w:r>
        <w:t xml:space="preserve"> (из класса Harbinger): </w:t>
      </w:r>
    </w:p>
    <w:p w14:paraId="5ED5D56A" w14:textId="1C21690C" w:rsidR="008D4E2E" w:rsidRDefault="008D4E2E" w:rsidP="00105D9E">
      <w:r>
        <w:t>«</w:t>
      </w:r>
      <w:r w:rsidRPr="008D4E2E">
        <w:rPr>
          <w:i/>
          <w:iCs/>
        </w:rPr>
        <w:t>h_name</w:t>
      </w:r>
      <w:r>
        <w:t xml:space="preserve"> в возрасте </w:t>
      </w:r>
      <w:r w:rsidRPr="008D4E2E">
        <w:rPr>
          <w:i/>
          <w:iCs/>
        </w:rPr>
        <w:t>h_age</w:t>
      </w:r>
      <w:r>
        <w:t xml:space="preserve"> говорил, что </w:t>
      </w:r>
      <w:r w:rsidRPr="008D4E2E">
        <w:rPr>
          <w:i/>
          <w:iCs/>
        </w:rPr>
        <w:t>CatchPhrase</w:t>
      </w:r>
      <w:r>
        <w:rPr>
          <w:i/>
          <w:iCs/>
        </w:rPr>
        <w:t>.</w:t>
      </w:r>
      <w:r>
        <w:t>»</w:t>
      </w:r>
    </w:p>
    <w:p w14:paraId="1D54B16B" w14:textId="31FF49E4" w:rsidR="00D741C9" w:rsidRDefault="008D4E2E" w:rsidP="00105D9E">
      <w:r>
        <w:t xml:space="preserve"> (две строки кроме ph_call из класса Prophet)</w:t>
      </w:r>
    </w:p>
    <w:p w14:paraId="4E99A3FF" w14:textId="036011B7" w:rsidR="00D741C9" w:rsidRDefault="00752F8D">
      <w:r>
        <w:t xml:space="preserve">«Первое пророчество: </w:t>
      </w:r>
      <w:r w:rsidRPr="00752F8D">
        <w:rPr>
          <w:i/>
          <w:iCs/>
        </w:rPr>
        <w:t>MagnumOpus[1]</w:t>
      </w:r>
      <w:r>
        <w:rPr>
          <w:i/>
          <w:iCs/>
        </w:rPr>
        <w:t>.</w:t>
      </w:r>
      <w:r>
        <w:t>»</w:t>
      </w:r>
    </w:p>
    <w:p w14:paraId="5EBC3312" w14:textId="17943B80" w:rsidR="00752F8D" w:rsidRDefault="00752F8D" w:rsidP="00752F8D">
      <w:r>
        <w:t xml:space="preserve">«Второе пророчество: </w:t>
      </w:r>
      <w:r w:rsidRPr="00752F8D">
        <w:rPr>
          <w:i/>
          <w:iCs/>
        </w:rPr>
        <w:t>MagnumOpus[2]</w:t>
      </w:r>
      <w:r>
        <w:rPr>
          <w:i/>
          <w:iCs/>
        </w:rPr>
        <w:t>.</w:t>
      </w:r>
      <w:r>
        <w:t>»</w:t>
      </w:r>
    </w:p>
    <w:p w14:paraId="47766902" w14:textId="272FBFF0" w:rsidR="00752F8D" w:rsidRDefault="00752F8D" w:rsidP="00752F8D">
      <w:r>
        <w:t>(ph_call из класса Prophet)</w:t>
      </w:r>
    </w:p>
    <w:p w14:paraId="6DE3160D" w14:textId="2CBB62CF" w:rsidR="00752F8D" w:rsidRDefault="00752F8D" w:rsidP="00752F8D">
      <w:r>
        <w:t xml:space="preserve">«Главное пророчество: </w:t>
      </w:r>
      <w:r w:rsidRPr="00752F8D">
        <w:rPr>
          <w:i/>
          <w:iCs/>
        </w:rPr>
        <w:t>ph_call</w:t>
      </w:r>
      <w:r>
        <w:rPr>
          <w:i/>
          <w:iCs/>
        </w:rPr>
        <w:t>.</w:t>
      </w:r>
      <w:r>
        <w:t>»</w:t>
      </w:r>
    </w:p>
    <w:p w14:paraId="47A86070" w14:textId="28A3A644" w:rsidR="00752F8D" w:rsidRDefault="00752F8D" w:rsidP="00752F8D">
      <w:r>
        <w:t>(ph_name и ph_age из класса Prophet)</w:t>
      </w:r>
    </w:p>
    <w:p w14:paraId="0DC4882A" w14:textId="1BF845FF" w:rsidR="00752F8D" w:rsidRDefault="00752F8D" w:rsidP="00752F8D">
      <w:r>
        <w:t xml:space="preserve">«Так говорил </w:t>
      </w:r>
      <w:r w:rsidRPr="00752F8D">
        <w:rPr>
          <w:i/>
          <w:iCs/>
        </w:rPr>
        <w:t>ph_name</w:t>
      </w:r>
      <w:r>
        <w:t xml:space="preserve"> в возрасте </w:t>
      </w:r>
      <w:r w:rsidRPr="00752F8D">
        <w:rPr>
          <w:i/>
          <w:iCs/>
        </w:rPr>
        <w:t>ph_age</w:t>
      </w:r>
      <w:r>
        <w:rPr>
          <w:i/>
          <w:iCs/>
        </w:rPr>
        <w:t>.</w:t>
      </w:r>
      <w:r>
        <w:t>»</w:t>
      </w:r>
    </w:p>
    <w:p w14:paraId="1EA21052" w14:textId="7A180EA9" w:rsidR="00752F8D" w:rsidRDefault="00752F8D" w:rsidP="00752F8D">
      <w:r>
        <w:t>(gd_name и gd_year из класса DeusEx)</w:t>
      </w:r>
    </w:p>
    <w:p w14:paraId="07F76B66" w14:textId="170F6D75" w:rsidR="00752F8D" w:rsidRDefault="00752F8D" w:rsidP="00752F8D">
      <w:r>
        <w:t xml:space="preserve">«В год gd_year пришёл gd_name, которого предрекали </w:t>
      </w:r>
      <w:r w:rsidR="008566EB">
        <w:t>h_name и ph_name</w:t>
      </w:r>
      <w:r>
        <w:t>»</w:t>
      </w:r>
      <w:r w:rsidR="008566EB">
        <w:t>.</w:t>
      </w:r>
    </w:p>
    <w:p w14:paraId="45E6D49B" w14:textId="18C90189" w:rsidR="008566EB" w:rsidRDefault="008566EB" w:rsidP="00752F8D">
      <w:r>
        <w:t>(Приведите получившийся код ниже для отчета, пожалуйста)</w:t>
      </w:r>
    </w:p>
    <w:p w14:paraId="724C9DB6" w14:textId="004B511F" w:rsidR="00CF08B8" w:rsidRDefault="00CF08B8" w:rsidP="00752F8D"/>
    <w:p w14:paraId="4BB6B5A2" w14:textId="77777777" w:rsid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DeusEx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Prophet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62F685" w14:textId="77777777" w:rsid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5E983105" w14:textId="77777777" w:rsid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9D6B74" w14:textId="77777777" w:rsid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30046E" w14:textId="77777777" w:rsid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3E26A7C8" w14:textId="463A25C7" w:rsid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DeusEx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Иисус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=(rand()%10000)) {</w:t>
      </w:r>
    </w:p>
    <w:p w14:paraId="6BFF89DB" w14:textId="77777777" w:rsid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gd_name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88D78" w14:textId="77777777" w:rsid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gd_year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8189F" w14:textId="77777777" w:rsid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157869" w14:textId="77777777" w:rsidR="00CF08B8" w:rsidRP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8B8">
        <w:rPr>
          <w:rFonts w:ascii="Consolas" w:hAnsi="Consolas" w:cs="Consolas"/>
          <w:color w:val="000000"/>
          <w:sz w:val="19"/>
          <w:szCs w:val="19"/>
        </w:rPr>
        <w:t>}</w:t>
      </w:r>
    </w:p>
    <w:p w14:paraId="22B9164F" w14:textId="7E3E48BF" w:rsidR="00CF08B8" w:rsidRP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8B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forecast</w:t>
      </w:r>
      <w:r w:rsidRPr="00CF08B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F08B8">
        <w:rPr>
          <w:rFonts w:ascii="Consolas" w:hAnsi="Consolas" w:cs="Consolas"/>
          <w:color w:val="000000"/>
          <w:sz w:val="19"/>
          <w:szCs w:val="19"/>
        </w:rPr>
        <w:t>) {</w:t>
      </w:r>
    </w:p>
    <w:p w14:paraId="31999716" w14:textId="4165FFAA" w:rsid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8B8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F08B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 xml:space="preserve"> (); /* функция из предыдущего класса для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сортировки  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</w:t>
      </w:r>
    </w:p>
    <w:p w14:paraId="6C45FE48" w14:textId="77777777" w:rsidR="00CF08B8" w:rsidRP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08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8B8">
        <w:rPr>
          <w:rFonts w:ascii="Consolas" w:hAnsi="Consolas" w:cs="Consolas"/>
          <w:color w:val="008080"/>
          <w:sz w:val="19"/>
          <w:szCs w:val="19"/>
        </w:rPr>
        <w:t>&lt;&lt;</w:t>
      </w:r>
      <w:r w:rsidRPr="00CF0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CF08B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F08B8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F08B8">
        <w:rPr>
          <w:rFonts w:ascii="Consolas" w:hAnsi="Consolas" w:cs="Consolas"/>
          <w:color w:val="008080"/>
          <w:sz w:val="19"/>
          <w:szCs w:val="19"/>
        </w:rPr>
        <w:t>&lt;&lt;</w:t>
      </w:r>
      <w:r w:rsidRPr="00CF08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8B8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F08B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возрасте</w:t>
      </w:r>
      <w:r w:rsidRPr="00CF08B8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CF08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8B8">
        <w:rPr>
          <w:rFonts w:ascii="Consolas" w:hAnsi="Consolas" w:cs="Consolas"/>
          <w:color w:val="008080"/>
          <w:sz w:val="19"/>
          <w:szCs w:val="19"/>
        </w:rPr>
        <w:t>&lt;&lt;</w:t>
      </w:r>
      <w:r w:rsidRPr="00CF0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CF08B8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CF08B8">
        <w:rPr>
          <w:rFonts w:ascii="Consolas" w:hAnsi="Consolas" w:cs="Consolas"/>
          <w:color w:val="008080"/>
          <w:sz w:val="19"/>
          <w:szCs w:val="19"/>
        </w:rPr>
        <w:t>&lt;&lt;</w:t>
      </w:r>
      <w:r w:rsidRPr="00CF08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8B8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говорил</w:t>
      </w:r>
      <w:r w:rsidRPr="00CF08B8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CF08B8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CF08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8B8">
        <w:rPr>
          <w:rFonts w:ascii="Consolas" w:hAnsi="Consolas" w:cs="Consolas"/>
          <w:color w:val="008080"/>
          <w:sz w:val="19"/>
          <w:szCs w:val="19"/>
        </w:rPr>
        <w:t>&lt;&lt;</w:t>
      </w:r>
      <w:r w:rsidRPr="00CF0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getCatchPhrase</w:t>
      </w:r>
      <w:proofErr w:type="spellEnd"/>
      <w:r w:rsidRPr="00CF08B8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CF08B8">
        <w:rPr>
          <w:rFonts w:ascii="Consolas" w:hAnsi="Consolas" w:cs="Consolas"/>
          <w:color w:val="008080"/>
          <w:sz w:val="19"/>
          <w:szCs w:val="19"/>
        </w:rPr>
        <w:t>&lt;&lt;</w:t>
      </w:r>
      <w:r w:rsidRPr="00CF0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08B8">
        <w:rPr>
          <w:rFonts w:ascii="Consolas" w:hAnsi="Consolas" w:cs="Consolas"/>
          <w:color w:val="000000"/>
          <w:sz w:val="19"/>
          <w:szCs w:val="19"/>
        </w:rPr>
        <w:t>;</w:t>
      </w:r>
    </w:p>
    <w:p w14:paraId="54390172" w14:textId="77777777" w:rsid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8B8">
        <w:rPr>
          <w:rFonts w:ascii="Consolas" w:hAnsi="Consolas" w:cs="Consolas"/>
          <w:color w:val="000000"/>
          <w:sz w:val="19"/>
          <w:szCs w:val="19"/>
        </w:rPr>
        <w:tab/>
      </w:r>
      <w:r w:rsidRPr="00CF08B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"Первое пророчество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getMagnum(0)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F964D5" w14:textId="77777777" w:rsid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"Второе пророчество: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getMagnum(1)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9E00DD" w14:textId="77777777" w:rsid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"Главное пророчество: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getMagnum(2)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94150C" w14:textId="2B1AE4D8" w:rsid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 говорил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 возрасте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F84361" w14:textId="7EFF279A" w:rsid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год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gd_year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пришёл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gd_name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которого предрекали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3DA7CB" w14:textId="77777777" w:rsidR="00CF08B8" w:rsidRDefault="00CF08B8" w:rsidP="00CF08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73CB6E" w14:textId="655B027E" w:rsidR="00CF08B8" w:rsidRDefault="00CF08B8" w:rsidP="00CF08B8"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3C08DF2" w14:textId="6D126C41" w:rsidR="008566EB" w:rsidRDefault="008566EB" w:rsidP="00752F8D"/>
    <w:p w14:paraId="76CFF6AA" w14:textId="2336DE1B" w:rsidR="008566EB" w:rsidRDefault="008566EB" w:rsidP="00752F8D"/>
    <w:p w14:paraId="0AF37F83" w14:textId="77777777" w:rsidR="008566EB" w:rsidRDefault="008566EB" w:rsidP="00752F8D"/>
    <w:p w14:paraId="65296616" w14:textId="6DE48FE8" w:rsidR="00D741C9" w:rsidRPr="00D5413C" w:rsidRDefault="008566EB" w:rsidP="00D741C9">
      <w:pPr>
        <w:pStyle w:val="Heading2"/>
      </w:pPr>
      <w:r>
        <w:t>Последнее наследование</w:t>
      </w:r>
    </w:p>
    <w:p w14:paraId="70344312" w14:textId="02F1F555" w:rsidR="00D741C9" w:rsidRDefault="008566EB" w:rsidP="008566EB">
      <w:r>
        <w:t xml:space="preserve">После </w:t>
      </w:r>
      <w:r w:rsidR="00802ECA">
        <w:t xml:space="preserve">того как мы создали </w:t>
      </w:r>
      <w:r w:rsidR="006350DB">
        <w:t>предвестника</w:t>
      </w:r>
      <w:r w:rsidR="00802ECA">
        <w:t xml:space="preserve">, пророка с заповедями и бога перейдем к верующему. Создайте класс Believer, унаследуйте его приватно от DeusEx, добавьте члены-переменные bv_name(std::string), bv_age(int). Геттер и сеттер для них обоих. Конструктор без значений по умолчания, но с определением значения переменных в теле конструктора через два аргумента. И один публичный метод с выводом «Верующий </w:t>
      </w:r>
      <w:r w:rsidR="00802ECA" w:rsidRPr="00802ECA">
        <w:rPr>
          <w:i/>
          <w:iCs/>
        </w:rPr>
        <w:t>bv_name</w:t>
      </w:r>
      <w:r w:rsidR="00802ECA">
        <w:t xml:space="preserve"> молится </w:t>
      </w:r>
      <w:r w:rsidR="00802ECA" w:rsidRPr="00802ECA">
        <w:rPr>
          <w:i/>
          <w:iCs/>
        </w:rPr>
        <w:t>gd_name</w:t>
      </w:r>
      <w:r w:rsidR="00802ECA">
        <w:t xml:space="preserve"> именем </w:t>
      </w:r>
      <w:r w:rsidR="00802ECA" w:rsidRPr="00802ECA">
        <w:rPr>
          <w:i/>
          <w:iCs/>
        </w:rPr>
        <w:t>ph_name</w:t>
      </w:r>
      <w:r w:rsidR="00802ECA">
        <w:t xml:space="preserve">. C </w:t>
      </w:r>
      <w:r w:rsidR="00802ECA" w:rsidRPr="00802ECA">
        <w:rPr>
          <w:i/>
          <w:iCs/>
        </w:rPr>
        <w:t>gd_year</w:t>
      </w:r>
      <w:r w:rsidR="00802ECA">
        <w:t xml:space="preserve"> и по сей день.» </w:t>
      </w:r>
    </w:p>
    <w:p w14:paraId="0FE7A8E3" w14:textId="4FFED2E6" w:rsidR="00802ECA" w:rsidRDefault="00802ECA" w:rsidP="008566EB">
      <w:r>
        <w:t xml:space="preserve">(Ниже приведите полный код со всеми классами и функцией main, которая позволит продемонстрировать функциональность созданных классов.) </w:t>
      </w:r>
    </w:p>
    <w:p w14:paraId="19A3E291" w14:textId="1D9F32A3" w:rsidR="00D741C9" w:rsidRDefault="00802ECA">
      <w:r>
        <w:t xml:space="preserve">И, пожалуйста, не забывайте про комментарии. </w:t>
      </w:r>
    </w:p>
    <w:p w14:paraId="0DAD9EC3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58B04833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string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7DCEB08E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std;</w:t>
      </w:r>
      <w:proofErr w:type="gramEnd"/>
    </w:p>
    <w:p w14:paraId="7D58243B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Harbinger</w:t>
      </w:r>
    </w:p>
    <w:p w14:paraId="3972D3F6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53A46D5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7BC1147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std::string h_name;</w:t>
      </w:r>
    </w:p>
    <w:p w14:paraId="74EF9799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h_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age;</w:t>
      </w:r>
      <w:proofErr w:type="gramEnd"/>
    </w:p>
    <w:p w14:paraId="2697BB60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string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CatchPhrase;</w:t>
      </w:r>
      <w:proofErr w:type="gramEnd"/>
    </w:p>
    <w:p w14:paraId="25FC0FD8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1F88D43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501B3B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Harbinger(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name =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 = 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string phrase =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3182BE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{</w:t>
      </w:r>
    </w:p>
    <w:p w14:paraId="7171AAD5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h_name = name;</w:t>
      </w:r>
    </w:p>
    <w:p w14:paraId="30B3983A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h_age = age;</w:t>
      </w:r>
    </w:p>
    <w:p w14:paraId="74E3C3CE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CatchPhrase = phrase;</w:t>
      </w:r>
    </w:p>
    <w:p w14:paraId="60DBB4C3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B291A7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488A9453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691A22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getName()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h_name; }</w:t>
      </w:r>
    </w:p>
    <w:p w14:paraId="661C45FE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getAge(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h_age; }</w:t>
      </w:r>
    </w:p>
    <w:p w14:paraId="65B61197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 name) {</w:t>
      </w:r>
    </w:p>
    <w:p w14:paraId="14CDB26A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h_name = name;</w:t>
      </w:r>
    </w:p>
    <w:p w14:paraId="324236D8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313EC7FF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setAge(</w:t>
      </w:r>
      <w:proofErr w:type="gramEnd"/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age) {</w:t>
      </w:r>
    </w:p>
    <w:p w14:paraId="508B5F12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h_age = age;</w:t>
      </w:r>
    </w:p>
    <w:p w14:paraId="0DCB22CA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45024C6A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string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getCatchPhrase(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43A5EB8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CatchPhrase;</w:t>
      </w:r>
      <w:proofErr w:type="gramEnd"/>
    </w:p>
    <w:p w14:paraId="4E507503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7FA5C875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setCatchPhrase(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 CatchPhrase) {</w:t>
      </w:r>
    </w:p>
    <w:p w14:paraId="16081E94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-&gt;CatchPhrase =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CatchPhrase;</w:t>
      </w:r>
      <w:proofErr w:type="gramEnd"/>
    </w:p>
    <w:p w14:paraId="5089C0CC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B63251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1BB52FF6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FD9E60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6CB19094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047772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Prophet :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Harbinger {</w:t>
      </w:r>
    </w:p>
    <w:p w14:paraId="0D675005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75902E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C290FAC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string ph_name, ph_call,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strN;</w:t>
      </w:r>
      <w:proofErr w:type="gramEnd"/>
    </w:p>
    <w:p w14:paraId="7E4B26F3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ph_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age;</w:t>
      </w:r>
      <w:proofErr w:type="gramEnd"/>
    </w:p>
    <w:p w14:paraId="24224705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string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MagnumOpus[</w:t>
      </w:r>
      <w:proofErr w:type="gramEnd"/>
      <w:r w:rsidRPr="00D02F2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20B3F57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489D31C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Prophet(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name =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 = 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string call =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6749F3C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ph_name = name;</w:t>
      </w:r>
    </w:p>
    <w:p w14:paraId="430D6DE7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ph_age = age;</w:t>
      </w:r>
    </w:p>
    <w:p w14:paraId="753E1E17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ph_call = call;</w:t>
      </w:r>
    </w:p>
    <w:p w14:paraId="6B155D20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2DA28FBC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70E38E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 name) {</w:t>
      </w:r>
    </w:p>
    <w:p w14:paraId="15D6AAA3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name.length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&gt; 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24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75CDFD7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cout &lt;&lt;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proofErr w:type="gramStart"/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710436E2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cin &gt;&gt;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strN;</w:t>
      </w:r>
      <w:proofErr w:type="gramEnd"/>
    </w:p>
    <w:p w14:paraId="49BA7F00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setNAme(strN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2A7096E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D21800D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name.length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&gt; ph_call.length()) {</w:t>
      </w:r>
    </w:p>
    <w:p w14:paraId="793A4A50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ph_name = ph_call;</w:t>
      </w:r>
    </w:p>
    <w:p w14:paraId="4C41C5DD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ph_call = name;</w:t>
      </w:r>
    </w:p>
    <w:p w14:paraId="12509138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7DFD455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ph_name =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name;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20E18331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72BF21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7B1AFDAC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string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getNAme(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ph_name; }</w:t>
      </w:r>
    </w:p>
    <w:p w14:paraId="5582A186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setAGe(</w:t>
      </w:r>
      <w:proofErr w:type="gramEnd"/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age) {</w:t>
      </w:r>
    </w:p>
    <w:p w14:paraId="0F7B7D34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ph_age = age;</w:t>
      </w:r>
    </w:p>
    <w:p w14:paraId="0F7F0078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1641C780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getAGe(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ph_age; }</w:t>
      </w:r>
    </w:p>
    <w:p w14:paraId="748F2D0C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C0245D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string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getCAll(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ph_call; }</w:t>
      </w:r>
    </w:p>
    <w:p w14:paraId="6D3FD920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799C8E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setMagmum(</w:t>
      </w:r>
      <w:proofErr w:type="gramEnd"/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n, string str) {</w:t>
      </w:r>
    </w:p>
    <w:p w14:paraId="6577DE35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str.length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&gt; 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24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294834D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cout &lt;&lt;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endl;</w:t>
      </w:r>
      <w:proofErr w:type="gramEnd"/>
    </w:p>
    <w:p w14:paraId="567DF7F7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99E9426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 MagnumOpus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[n] = str; }</w:t>
      </w:r>
    </w:p>
    <w:p w14:paraId="13A65258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B1B9F4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str.length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&gt; ph_call.length()) {</w:t>
      </w:r>
    </w:p>
    <w:p w14:paraId="3337CA7D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ph_call =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str;</w:t>
      </w:r>
      <w:proofErr w:type="gramEnd"/>
    </w:p>
    <w:p w14:paraId="7E5FF932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2E7E08F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 ph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_name = str; }</w:t>
      </w:r>
    </w:p>
    <w:p w14:paraId="549EAF48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B7351F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1D7DC98B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string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getMagnum(</w:t>
      </w:r>
      <w:proofErr w:type="gramEnd"/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i) {</w:t>
      </w:r>
    </w:p>
    <w:p w14:paraId="7DA9A6D2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MagnumOpus[i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  <w:proofErr w:type="gramEnd"/>
    </w:p>
    <w:p w14:paraId="7071B182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54B3C5BB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sort () {</w:t>
      </w:r>
    </w:p>
    <w:p w14:paraId="0FB57A5E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string a =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0241D0C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i &lt; 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i++) {</w:t>
      </w:r>
    </w:p>
    <w:p w14:paraId="447B3857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(MagnumOpus[i] &gt; MagnumOpus[i+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 {</w:t>
      </w:r>
    </w:p>
    <w:p w14:paraId="462D396C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 = MagnumOpus[i];</w:t>
      </w:r>
    </w:p>
    <w:p w14:paraId="5000B994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MagnumOpus[i] = MagnumOpus[i+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  <w:proofErr w:type="gramEnd"/>
    </w:p>
    <w:p w14:paraId="46DC3855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MagnumOpus[i+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a;</w:t>
      </w:r>
      <w:proofErr w:type="gramEnd"/>
    </w:p>
    <w:p w14:paraId="0969FF5B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14:paraId="4275FDCE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396A712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05943236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2156FED6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7B1A95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DeusEx :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Prophet {</w:t>
      </w:r>
    </w:p>
    <w:p w14:paraId="0AB77A82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3BE37F6E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string gd_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name;</w:t>
      </w:r>
      <w:proofErr w:type="gramEnd"/>
    </w:p>
    <w:p w14:paraId="219C6D43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gd_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year;</w:t>
      </w:r>
      <w:proofErr w:type="gramEnd"/>
    </w:p>
    <w:p w14:paraId="09187610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0A760BAC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DeusEx(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name =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Иисус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year=(rand()%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10000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6DAA8060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gd_name = name;</w:t>
      </w:r>
    </w:p>
    <w:p w14:paraId="410BDA3C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gd_year = year;</w:t>
      </w:r>
    </w:p>
    <w:p w14:paraId="7EC01745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</w:p>
    <w:p w14:paraId="2A49AC5A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6765BCF4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forecast(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50EC8B0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sort (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6335DEED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</w:p>
    <w:p w14:paraId="24B625E2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   cout &lt;&lt;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getName(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возрасте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getAge() &lt;&lt;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говорил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что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getCatchPhrase() &lt;&lt; endl;</w:t>
      </w:r>
    </w:p>
    <w:p w14:paraId="7AD80545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cout &lt;&lt;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"Первое пророчество : 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getMagnum(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endl;</w:t>
      </w:r>
    </w:p>
    <w:p w14:paraId="4C4F34C8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cout &lt;&lt;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"Второе пророчество: 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getMagnum(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endl;</w:t>
      </w:r>
    </w:p>
    <w:p w14:paraId="15A8BB4B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cout &lt;&lt;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"Главное пророчество: 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getMagnum(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&lt;&lt; endl;</w:t>
      </w:r>
    </w:p>
    <w:p w14:paraId="0525EF89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cout &lt;&lt;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"Так говорил 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getName() &lt;&lt;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в возрасте 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getAGe() &lt;&lt; endl;</w:t>
      </w:r>
    </w:p>
    <w:p w14:paraId="1B631298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cout &lt;&lt;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 год 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gd_year &lt;&lt;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пришёл 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gd_name &lt;&lt;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", которого предрекали 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getName();</w:t>
      </w:r>
    </w:p>
    <w:p w14:paraId="42CD110F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0143CFF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string getGd_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gd_name; }</w:t>
      </w:r>
    </w:p>
    <w:p w14:paraId="3374E698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getGd_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gd_year; }</w:t>
      </w:r>
    </w:p>
    <w:p w14:paraId="26BF1489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bonus () {cout &lt;&lt; getName () &lt;&lt; endl;}</w:t>
      </w:r>
    </w:p>
    <w:p w14:paraId="0B8391E8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5181255B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82F71D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Believer :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DeusEx {</w:t>
      </w:r>
    </w:p>
    <w:p w14:paraId="554EF252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50B30503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string bv_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name;</w:t>
      </w:r>
      <w:proofErr w:type="gramEnd"/>
    </w:p>
    <w:p w14:paraId="7ED41A07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bv_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age;</w:t>
      </w:r>
      <w:proofErr w:type="gramEnd"/>
    </w:p>
    <w:p w14:paraId="29F78BDC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18BD4094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Believer(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name,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age) {</w:t>
      </w:r>
    </w:p>
    <w:p w14:paraId="2F633673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bv_name = name;</w:t>
      </w:r>
    </w:p>
    <w:p w14:paraId="0C2C9499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bv_age = age;</w:t>
      </w:r>
    </w:p>
    <w:p w14:paraId="254D7B9D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</w:p>
    <w:p w14:paraId="288BFB32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1D3079BE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</w:p>
    <w:p w14:paraId="67BB39EC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setBv_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 name) {</w:t>
      </w:r>
    </w:p>
    <w:p w14:paraId="14AA1304" w14:textId="77777777" w:rsidR="00D02F23" w:rsidRPr="004F4307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4F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bv_name</w:t>
      </w:r>
      <w:proofErr w:type="spellEnd"/>
      <w:r w:rsidRPr="004F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name;</w:t>
      </w:r>
    </w:p>
    <w:p w14:paraId="5BA832BB" w14:textId="77777777" w:rsidR="00D02F23" w:rsidRPr="004F4307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5EAF0533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F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setBv_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age</w:t>
      </w:r>
      <w:proofErr w:type="spell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age) {</w:t>
      </w:r>
    </w:p>
    <w:p w14:paraId="7B676A7D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bv_age = age;</w:t>
      </w:r>
    </w:p>
    <w:p w14:paraId="496D2C01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14:paraId="7C3E0018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string getBv_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bv_name; }</w:t>
      </w:r>
    </w:p>
    <w:p w14:paraId="7196A1D6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getBv_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age(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bv_age; }</w:t>
      </w:r>
    </w:p>
    <w:p w14:paraId="3ACB782B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 </w:t>
      </w:r>
    </w:p>
    <w:p w14:paraId="2ACDD2FA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output(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52393FE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cout &lt;&lt;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bv_name &lt;&lt;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endl;</w:t>
      </w:r>
      <w:proofErr w:type="gramEnd"/>
    </w:p>
    <w:p w14:paraId="30F14294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cout &lt;&lt;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Верующий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bv_name &lt;&lt;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молится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getGd_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)&lt;&lt;  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именем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</w:t>
      </w:r>
    </w:p>
    <w:p w14:paraId="3293F04C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</w:p>
    <w:p w14:paraId="707666DA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954B1D5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output2 () { cout &lt;&lt;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 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getGd_year() &lt;&lt;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и по сей день"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;}</w:t>
      </w:r>
    </w:p>
    <w:p w14:paraId="1136FCF1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2F2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 Для вызова gd_name и gd_year создаём геттеры в родительском классе.*/</w:t>
      </w:r>
    </w:p>
    <w:p w14:paraId="059264BF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C2FB9E5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2DFB5D1C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2FC9A0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int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756B96C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setlocale(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LC_ALL,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"Russian"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51423DA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B01DD7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DeusEx first =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DeusEx(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F758B0F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first.setName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"John"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B64A300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first.setAge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32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CE2E10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first.setCatchPhrase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"You know!"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C9E76B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first.setMagmum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"All people will know!"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D02F23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/* </w:t>
      </w:r>
      <w:r w:rsidRPr="00D02F2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Заполнение</w:t>
      </w:r>
      <w:r w:rsidRPr="00D02F23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D02F2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массива</w:t>
      </w:r>
      <w:r w:rsidRPr="00D02F23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*/</w:t>
      </w:r>
    </w:p>
    <w:p w14:paraId="5ABFB1E9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first.setMagmum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"We will become better!"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1920C6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first.setMagmum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world will change"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A0AF956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first.setAGe(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28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Pr="00D02F23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 Добавляет возраст в переменную ph_age */</w:t>
      </w:r>
    </w:p>
    <w:p w14:paraId="420C34EE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first.forecast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9575C62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Believer F =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Believer(</w:t>
      </w:r>
      <w:proofErr w:type="gramEnd"/>
      <w:r w:rsidRPr="00D02F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"Anna"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22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7801835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F.output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82D85B7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first.bonus</w:t>
      </w:r>
      <w:proofErr w:type="gramEnd"/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56F9CDD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F.output2 ();</w:t>
      </w:r>
    </w:p>
    <w:p w14:paraId="15E1ACE5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D02F2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2F23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DB2822B" w14:textId="77777777" w:rsidR="00D02F23" w:rsidRPr="00D02F23" w:rsidRDefault="00D02F23" w:rsidP="00D02F2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2F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F67F094" w14:textId="1DEF6481" w:rsidR="00D741C9" w:rsidRDefault="00D741C9" w:rsidP="008566EB">
      <w:pPr>
        <w:pStyle w:val="Heading2"/>
      </w:pPr>
    </w:p>
    <w:p w14:paraId="3C55F35C" w14:textId="77777777" w:rsidR="00D741C9" w:rsidRDefault="00D741C9"/>
    <w:sectPr w:rsidR="00D741C9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9A32C" w14:textId="77777777" w:rsidR="00A2029F" w:rsidRDefault="00A2029F" w:rsidP="00C6554A">
      <w:pPr>
        <w:spacing w:before="0" w:after="0" w:line="240" w:lineRule="auto"/>
      </w:pPr>
      <w:r>
        <w:separator/>
      </w:r>
    </w:p>
  </w:endnote>
  <w:endnote w:type="continuationSeparator" w:id="0">
    <w:p w14:paraId="128CC704" w14:textId="77777777" w:rsidR="00A2029F" w:rsidRDefault="00A2029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636" w14:textId="77777777" w:rsidR="002163EE" w:rsidRDefault="00ED7C44">
    <w:pPr>
      <w:pStyle w:val="Footer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\* Arabic  \* MERGEFORMAT </w:instrText>
    </w:r>
    <w:r>
      <w:rPr>
        <w:lang w:bidi="ru-RU"/>
      </w:rPr>
      <w:fldChar w:fldCharType="separate"/>
    </w:r>
    <w:r w:rsidR="004F4307">
      <w:rPr>
        <w:noProof/>
        <w:lang w:bidi="ru-RU"/>
      </w:rPr>
      <w:t>9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561AA" w14:textId="77777777" w:rsidR="00A2029F" w:rsidRDefault="00A2029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CF1C4C6" w14:textId="77777777" w:rsidR="00A2029F" w:rsidRDefault="00A2029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1C9"/>
    <w:rsid w:val="00027F91"/>
    <w:rsid w:val="000A3023"/>
    <w:rsid w:val="00105D9E"/>
    <w:rsid w:val="00205111"/>
    <w:rsid w:val="00254740"/>
    <w:rsid w:val="002554CD"/>
    <w:rsid w:val="00293B83"/>
    <w:rsid w:val="002B4294"/>
    <w:rsid w:val="002E37C5"/>
    <w:rsid w:val="003116F2"/>
    <w:rsid w:val="00333D0D"/>
    <w:rsid w:val="003935B0"/>
    <w:rsid w:val="004C049F"/>
    <w:rsid w:val="004F4307"/>
    <w:rsid w:val="005000E2"/>
    <w:rsid w:val="006350DB"/>
    <w:rsid w:val="006A3CE7"/>
    <w:rsid w:val="00747F80"/>
    <w:rsid w:val="00752F8D"/>
    <w:rsid w:val="00802ECA"/>
    <w:rsid w:val="008173AC"/>
    <w:rsid w:val="008566EB"/>
    <w:rsid w:val="00881B09"/>
    <w:rsid w:val="0089714F"/>
    <w:rsid w:val="008A0DBC"/>
    <w:rsid w:val="008C1020"/>
    <w:rsid w:val="008D4E2E"/>
    <w:rsid w:val="00A1374E"/>
    <w:rsid w:val="00A2029F"/>
    <w:rsid w:val="00A613FB"/>
    <w:rsid w:val="00A770B3"/>
    <w:rsid w:val="00B26A80"/>
    <w:rsid w:val="00C02F94"/>
    <w:rsid w:val="00C6554A"/>
    <w:rsid w:val="00CF08B8"/>
    <w:rsid w:val="00D02F23"/>
    <w:rsid w:val="00D60897"/>
    <w:rsid w:val="00D741C9"/>
    <w:rsid w:val="00D95A20"/>
    <w:rsid w:val="00E0588E"/>
    <w:rsid w:val="00E50652"/>
    <w:rsid w:val="00EB35E8"/>
    <w:rsid w:val="00ED7C44"/>
    <w:rsid w:val="00F6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3992A"/>
  <w15:chartTrackingRefBased/>
  <w15:docId w15:val="{B1A31702-433B-4F80-8639-CC33D60C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">
    <w:name w:val="Контактные данные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a0">
    <w:name w:val="Фото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sional\AppData\Roaming\Microsoft\Templates\&#1057;&#1090;&#1091;&#1076;&#1077;&#1085;&#1095;&#1077;&#1089;&#1082;&#1080;&#1081;%20&#1086;&#1090;&#1095;&#1077;&#1090;%20&#1089;%20&#1092;&#1086;&#1090;&#1086;&#1075;&#1088;&#1072;&#1092;&#1080;&#1077;&#1081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506A6-D553-440B-BA14-D6F0043A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Студенческий отчет с фотографией</Template>
  <TotalTime>0</TotalTime>
  <Pages>10</Pages>
  <Words>1614</Words>
  <Characters>9205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fitreckich vanya</cp:lastModifiedBy>
  <cp:revision>2</cp:revision>
  <dcterms:created xsi:type="dcterms:W3CDTF">2021-07-02T19:59:00Z</dcterms:created>
  <dcterms:modified xsi:type="dcterms:W3CDTF">2021-07-02T19:59:00Z</dcterms:modified>
</cp:coreProperties>
</file>